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6F70" w14:textId="09D61507" w:rsidR="001A4A7E" w:rsidRDefault="006A1C39" w:rsidP="006A1C39">
      <w:pPr>
        <w:pStyle w:val="Title"/>
        <w:jc w:val="left"/>
      </w:pPr>
      <w:r>
        <w:t xml:space="preserve">RYtSOFT LLC </w:t>
      </w:r>
      <w:r w:rsidR="001A4A7E"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2055D684" w:rsidR="001A4A7E" w:rsidRPr="001A4A7E" w:rsidRDefault="006A1C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Email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</w:t>
      </w:r>
      <w:r>
        <w:rPr>
          <w:rFonts w:ascii="Adobe Gothic Std B" w:eastAsia="Adobe Gothic Std B" w:hAnsi="Adobe Gothic Std B"/>
        </w:rPr>
        <w:t>email</w:t>
      </w:r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6" w:type="pct"/>
        <w:tblLook w:val="0020" w:firstRow="1" w:lastRow="0" w:firstColumn="0" w:lastColumn="0" w:noHBand="0" w:noVBand="0"/>
        <w:tblDescription w:val="Layout table"/>
      </w:tblPr>
      <w:tblGrid>
        <w:gridCol w:w="1264"/>
        <w:gridCol w:w="5546"/>
        <w:gridCol w:w="1634"/>
        <w:gridCol w:w="1623"/>
      </w:tblGrid>
      <w:tr w:rsidR="00767D7F" w:rsidRPr="001A4A7E" w14:paraId="21C6596D" w14:textId="77777777" w:rsidTr="006A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6A8CB6E4" w:rsidR="00767D7F" w:rsidRPr="001A4A7E" w:rsidRDefault="00767D7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9" w:type="dxa"/>
            <w:tcMar>
              <w:top w:w="259" w:type="dxa"/>
            </w:tcMar>
          </w:tcPr>
          <w:p w14:paraId="2E6771C1" w14:textId="2AC989E6" w:rsidR="00767D7F" w:rsidRPr="001A4A7E" w:rsidRDefault="00767D7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Mar>
              <w:top w:w="259" w:type="dxa"/>
            </w:tcMar>
          </w:tcPr>
          <w:p w14:paraId="5183D666" w14:textId="38BD7FE8" w:rsidR="00767D7F" w:rsidRPr="001A4A7E" w:rsidRDefault="00767D7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3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6A1C39">
        <w:trPr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06E1CD144F00443C9370B2A2885679C6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</w:tcPr>
              <w:p w14:paraId="516163B1" w14:textId="0E06A0D1" w:rsidR="00767D7F" w:rsidRPr="001A4A7E" w:rsidRDefault="006A1C39">
                <w:pPr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966DB9CF1A004689B929E90D0E4BC507"/>
            </w:placeholder>
            <w:temporary/>
            <w:showingPlcHdr/>
            <w15:appearance w15:val="hidden"/>
          </w:sdtPr>
          <w:sdtContent>
            <w:tc>
              <w:tcPr>
                <w:tcW w:w="5549" w:type="dxa"/>
              </w:tcPr>
              <w:p w14:paraId="203A66E1" w14:textId="458CA6C4" w:rsidR="00767D7F" w:rsidRPr="001A4A7E" w:rsidRDefault="006A1C39">
                <w:pPr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5A840EF6B093450987BF352FB47EBFCE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Mar>
                  <w:left w:w="216" w:type="dxa"/>
                  <w:right w:w="216" w:type="dxa"/>
                </w:tcMar>
              </w:tcPr>
              <w:p w14:paraId="7B897697" w14:textId="289E0D3E" w:rsidR="00767D7F" w:rsidRPr="001A4A7E" w:rsidRDefault="006A1C39">
                <w:pPr>
                  <w:pStyle w:val="Right-alignedtex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397692D" w14:textId="21F22787" w:rsidR="00767D7F" w:rsidRPr="001A4A7E" w:rsidRDefault="006A1C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697198" w:rsidRPr="001A4A7E" w14:paraId="33214810" w14:textId="77777777" w:rsidTr="006A1C39">
        <w:trPr>
          <w:trHeight w:val="288"/>
        </w:trPr>
        <w:tc>
          <w:tcPr>
            <w:tcW w:w="1265" w:type="dxa"/>
          </w:tcPr>
          <w:p w14:paraId="7EABD2FC" w14:textId="404D98BD" w:rsidR="00697198" w:rsidRPr="001A4A7E" w:rsidRDefault="006A1C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{{quantity}}</w:t>
            </w:r>
          </w:p>
        </w:tc>
        <w:tc>
          <w:tcPr>
            <w:tcW w:w="5549" w:type="dxa"/>
          </w:tcPr>
          <w:p w14:paraId="20C9F77F" w14:textId="372F7B4A" w:rsidR="00697198" w:rsidRPr="001A4A7E" w:rsidRDefault="006A1C39" w:rsidP="006A1C3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{{desc}}</w:t>
            </w:r>
            <w:r w:rsidR="00FF1B50">
              <w:rPr>
                <w:rFonts w:ascii="Adobe Gothic Std B" w:eastAsia="Adobe Gothic Std B" w:hAnsi="Adobe Gothic Std B"/>
              </w:rPr>
              <w:t xml:space="preserve"> - </w:t>
            </w:r>
            <w:r w:rsidR="00001D90">
              <w:rPr>
                <w:rFonts w:ascii="Adobe Gothic Std B" w:eastAsia="Adobe Gothic Std B" w:hAnsi="Adobe Gothic Std B"/>
              </w:rPr>
              <w:t xml:space="preserve"> </w:t>
            </w:r>
            <w:r w:rsidR="00001D90" w:rsidRPr="00FF1B50">
              <w:rPr>
                <w:rFonts w:ascii="Adobe Gothic Std B" w:eastAsia="Adobe Gothic Std B" w:hAnsi="Adobe Gothic Std B"/>
                <w:b/>
              </w:rPr>
              <w:t>{{patient_name}}</w:t>
            </w:r>
            <w:r w:rsidR="00001D90">
              <w:rPr>
                <w:rFonts w:ascii="Adobe Gothic Std B" w:eastAsia="Adobe Gothic Std B" w:hAnsi="Adobe Gothic Std B"/>
              </w:rPr>
              <w:t xml:space="preserve"> </w:t>
            </w:r>
            <w:r w:rsidR="00FF1B50">
              <w:rPr>
                <w:rFonts w:ascii="Adobe Gothic Std B" w:eastAsia="Adobe Gothic Std B" w:hAnsi="Adobe Gothic Std B"/>
              </w:rPr>
              <w:t xml:space="preserve">- </w:t>
            </w:r>
            <w:r w:rsidR="00001D90">
              <w:rPr>
                <w:rFonts w:ascii="Adobe Gothic Std B" w:eastAsia="Adobe Gothic Std B" w:hAnsi="Adobe Gothic Std B"/>
              </w:rPr>
              <w:t>{{</w:t>
            </w:r>
            <w:r w:rsidR="00FF1B50">
              <w:rPr>
                <w:rFonts w:ascii="Adobe Gothic Std B" w:eastAsia="Adobe Gothic Std B" w:hAnsi="Adobe Gothic Std B"/>
              </w:rPr>
              <w:t>lead_</w:t>
            </w:r>
            <w:bookmarkStart w:id="0" w:name="_GoBack"/>
            <w:bookmarkEnd w:id="0"/>
            <w:r w:rsidR="00FF1B50">
              <w:rPr>
                <w:rFonts w:ascii="Adobe Gothic Std B" w:eastAsia="Adobe Gothic Std B" w:hAnsi="Adobe Gothic Std B"/>
              </w:rPr>
              <w:t>type</w:t>
            </w:r>
            <w:r w:rsidR="00001D90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C1AC441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</w:t>
            </w:r>
            <w:r w:rsidR="006A1C39">
              <w:rPr>
                <w:rFonts w:ascii="Adobe Gothic Std B" w:eastAsia="Adobe Gothic Std B" w:hAnsi="Adobe Gothic Std B"/>
              </w:rPr>
              <w:t>{price</w:t>
            </w:r>
            <w:r>
              <w:rPr>
                <w:rFonts w:ascii="Adobe Gothic Std B" w:eastAsia="Adobe Gothic Std B" w:hAnsi="Adobe Gothic Std B"/>
              </w:rPr>
              <w:t>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00442C2" w:rsidR="00697198" w:rsidRPr="001A4A7E" w:rsidRDefault="00086F6A" w:rsidP="006A1C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r w:rsidR="006A1C39">
              <w:rPr>
                <w:rFonts w:ascii="Adobe Gothic Std B" w:eastAsia="Adobe Gothic Std B" w:hAnsi="Adobe Gothic Std B"/>
              </w:rPr>
              <w:t>total}}</w:t>
            </w:r>
          </w:p>
        </w:tc>
      </w:tr>
      <w:tr w:rsidR="00767D7F" w:rsidRPr="001A4A7E" w14:paraId="2952F892" w14:textId="77777777" w:rsidTr="006A1C39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9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4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396B97CF" w:rsidR="00767D7F" w:rsidRPr="001A4A7E" w:rsidRDefault="00697198" w:rsidP="006A1C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6A1C39">
              <w:rPr>
                <w:rFonts w:ascii="Adobe Gothic Std B" w:eastAsia="Adobe Gothic Std B" w:hAnsi="Adobe Gothic Std B"/>
              </w:rPr>
              <w:t>total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6A1C39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4FAF0C5A" w14:textId="1739ADE3" w:rsidR="00767D7F" w:rsidRPr="001A4A7E" w:rsidRDefault="00697198" w:rsidP="006A1C3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6A1C39">
              <w:rPr>
                <w:rFonts w:ascii="Adobe Gothic Std B" w:eastAsia="Adobe Gothic Std B" w:hAnsi="Adobe Gothic Std B"/>
              </w:rPr>
              <w:t>total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6A1C39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p w14:paraId="11AB5265" w14:textId="77777777" w:rsidR="00E4779A" w:rsidRDefault="00E4779A" w:rsidP="001A4A7E">
      <w:pPr>
        <w:pStyle w:val="Thankyou"/>
        <w:jc w:val="left"/>
      </w:pPr>
    </w:p>
    <w:p w14:paraId="4E89D37A" w14:textId="77777777" w:rsidR="00E4779A" w:rsidRDefault="00E4779A" w:rsidP="001A4A7E">
      <w:pPr>
        <w:pStyle w:val="Thankyou"/>
        <w:jc w:val="left"/>
      </w:pPr>
    </w:p>
    <w:p w14:paraId="1882C232" w14:textId="3A1398ED" w:rsidR="00E4779A" w:rsidRDefault="00E4779A" w:rsidP="001A4A7E">
      <w:pPr>
        <w:pStyle w:val="Thankyou"/>
        <w:jc w:val="left"/>
      </w:pPr>
      <w:r>
        <w:rPr>
          <w:rFonts w:ascii="Arial" w:hAnsi="Arial" w:cs="Arial"/>
          <w:sz w:val="27"/>
          <w:szCs w:val="27"/>
        </w:rPr>
        <w:t>Banking Information:</w:t>
      </w:r>
      <w:r>
        <w:br/>
      </w:r>
      <w:r>
        <w:rPr>
          <w:rFonts w:ascii="Arial" w:hAnsi="Arial" w:cs="Arial"/>
          <w:sz w:val="29"/>
          <w:szCs w:val="29"/>
        </w:rPr>
        <w:t>Name: RytSoft</w:t>
      </w:r>
      <w:r>
        <w:br/>
      </w:r>
      <w:r>
        <w:rPr>
          <w:rFonts w:ascii="Arial" w:hAnsi="Arial" w:cs="Arial"/>
          <w:sz w:val="29"/>
          <w:szCs w:val="29"/>
        </w:rPr>
        <w:t>Bank name: JS Bank Ltd</w:t>
      </w:r>
      <w:r>
        <w:br/>
      </w:r>
      <w:r>
        <w:rPr>
          <w:rFonts w:ascii="Arial" w:hAnsi="Arial" w:cs="Arial"/>
          <w:sz w:val="29"/>
          <w:szCs w:val="29"/>
        </w:rPr>
        <w:t>Account: 1723974</w:t>
      </w:r>
      <w:r>
        <w:br/>
      </w:r>
      <w:r>
        <w:rPr>
          <w:rFonts w:ascii="Arial" w:hAnsi="Arial" w:cs="Arial"/>
          <w:sz w:val="29"/>
          <w:szCs w:val="29"/>
        </w:rPr>
        <w:t>Swift code: JSBLPKKA</w:t>
      </w:r>
      <w:r>
        <w:br/>
      </w:r>
      <w:r>
        <w:rPr>
          <w:rFonts w:ascii="Arial" w:hAnsi="Arial" w:cs="Arial"/>
          <w:sz w:val="29"/>
          <w:szCs w:val="29"/>
        </w:rPr>
        <w:t>IBAN: PK48JSBL9537000001723974</w:t>
      </w:r>
    </w:p>
    <w:sectPr w:rsidR="00E4779A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C56D6" w14:textId="77777777" w:rsidR="007A7001" w:rsidRDefault="007A7001" w:rsidP="00DA124E">
      <w:r>
        <w:separator/>
      </w:r>
    </w:p>
  </w:endnote>
  <w:endnote w:type="continuationSeparator" w:id="0">
    <w:p w14:paraId="1E61FA14" w14:textId="77777777" w:rsidR="007A7001" w:rsidRDefault="007A700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EBAF2" w14:textId="77777777" w:rsidR="007A7001" w:rsidRDefault="007A7001" w:rsidP="00DA124E">
      <w:r>
        <w:separator/>
      </w:r>
    </w:p>
  </w:footnote>
  <w:footnote w:type="continuationSeparator" w:id="0">
    <w:p w14:paraId="6F0436CE" w14:textId="77777777" w:rsidR="007A7001" w:rsidRDefault="007A700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01D90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A1C39"/>
    <w:rsid w:val="006B4F86"/>
    <w:rsid w:val="006C1D33"/>
    <w:rsid w:val="006D3592"/>
    <w:rsid w:val="00767D7F"/>
    <w:rsid w:val="007A2DFF"/>
    <w:rsid w:val="007A7001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779A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1B50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C37F9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C37F9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C37F9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C37F98">
          <w:pPr>
            <w:pStyle w:val="7ABED51EBEF6472995558C93222D7D57"/>
          </w:pPr>
          <w:r>
            <w:t>Total</w:t>
          </w:r>
        </w:p>
      </w:docPartBody>
    </w:docPart>
    <w:docPart>
      <w:docPartPr>
        <w:name w:val="06E1CD144F00443C9370B2A28856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600A-04E8-4ACE-833D-5C04B48FE562}"/>
      </w:docPartPr>
      <w:docPartBody>
        <w:p w:rsidR="00000000" w:rsidRDefault="00DF4D7D" w:rsidP="00DF4D7D">
          <w:pPr>
            <w:pStyle w:val="06E1CD144F00443C9370B2A2885679C6"/>
          </w:pPr>
          <w:r>
            <w:t>Qty</w:t>
          </w:r>
        </w:p>
      </w:docPartBody>
    </w:docPart>
    <w:docPart>
      <w:docPartPr>
        <w:name w:val="966DB9CF1A004689B929E90D0E4B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56051-85D4-467D-A6B4-8E88B7CF88E1}"/>
      </w:docPartPr>
      <w:docPartBody>
        <w:p w:rsidR="00000000" w:rsidRDefault="00DF4D7D" w:rsidP="00DF4D7D">
          <w:pPr>
            <w:pStyle w:val="966DB9CF1A004689B929E90D0E4BC507"/>
          </w:pPr>
          <w:r>
            <w:t>Description</w:t>
          </w:r>
        </w:p>
      </w:docPartBody>
    </w:docPart>
    <w:docPart>
      <w:docPartPr>
        <w:name w:val="5A840EF6B093450987BF352FB47E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89AE3-AD49-4F50-8465-CE04A63507DD}"/>
      </w:docPartPr>
      <w:docPartBody>
        <w:p w:rsidR="00000000" w:rsidRDefault="00DF4D7D" w:rsidP="00DF4D7D">
          <w:pPr>
            <w:pStyle w:val="5A840EF6B093450987BF352FB47EBFCE"/>
          </w:pPr>
          <w:r>
            <w:t>Unit 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C37F98"/>
    <w:rsid w:val="00D94F0E"/>
    <w:rsid w:val="00D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06E1CD144F00443C9370B2A2885679C6">
    <w:name w:val="06E1CD144F00443C9370B2A2885679C6"/>
    <w:rsid w:val="00DF4D7D"/>
  </w:style>
  <w:style w:type="paragraph" w:customStyle="1" w:styleId="966DB9CF1A004689B929E90D0E4BC507">
    <w:name w:val="966DB9CF1A004689B929E90D0E4BC507"/>
    <w:rsid w:val="00DF4D7D"/>
  </w:style>
  <w:style w:type="paragraph" w:customStyle="1" w:styleId="5A840EF6B093450987BF352FB47EBFCE">
    <w:name w:val="5A840EF6B093450987BF352FB47EBFCE"/>
    <w:rsid w:val="00DF4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50A01-D5DB-402F-8AE3-E5FC032F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Microsoft account</cp:lastModifiedBy>
  <cp:revision>12</cp:revision>
  <dcterms:created xsi:type="dcterms:W3CDTF">2022-10-08T09:21:00Z</dcterms:created>
  <dcterms:modified xsi:type="dcterms:W3CDTF">2022-12-08T20:28:00Z</dcterms:modified>
  <cp:category/>
  <cp:version/>
</cp:coreProperties>
</file>